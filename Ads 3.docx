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rPr>
          <w:sz w:val="48"/>
          <w:szCs w:val="48"/>
        </w:rPr>
      </w:pPr>
      <w:r>
        <w:t xml:space="preserve">                    </w:t>
      </w:r>
      <w:r>
        <w:rPr>
          <w:sz w:val="48"/>
          <w:szCs w:val="48"/>
        </w:rPr>
        <w:t>ADS_PHASE3</w:t>
      </w:r>
    </w:p>
    <w:p>
      <w:pPr>
        <w:rPr>
          <w:rFonts w:ascii="AW Chinatown Grotesque Bold" w:eastAsia="AW Chinatown Grotesque Bold" w:hAnsi="AW Chinatown Grotesque Bold" w:hint="eastAsia"/>
          <w:sz w:val="32"/>
          <w:szCs w:val="32"/>
        </w:rPr>
      </w:pPr>
      <w:r>
        <w:rPr>
          <w:rFonts w:ascii="AW Chinatown Grotesque Bold" w:eastAsia="AW Chinatown Grotesque Bold" w:hAnsi="AW Chinatown Grotesque Bold" w:hint="eastAsia"/>
          <w:sz w:val="32"/>
          <w:szCs w:val="32"/>
        </w:rPr>
        <w:t xml:space="preserve">ASSESSMENT OF Electricity price prediction project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A)LOADING THE DATASET: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85723" distR="85723">
            <wp:extent cx="5472856" cy="2349616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2856" cy="234961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B)PREPROCESSING THE DATASETS:</w:t>
      </w:r>
    </w:p>
    <w:p>
      <w:pPr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drawing>
          <wp:inline distT="0" distB="0" distL="85723" distR="85723">
            <wp:extent cx="5115674" cy="2286629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15674" cy="228662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sz w:val="36"/>
          <w:szCs w:val="36"/>
        </w:rPr>
        <w:t>C)PERFORMING THE DIFFERENT ANALYSIS: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85723" distR="85723">
            <wp:extent cx="5339787" cy="3126659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9787" cy="31266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85723" distR="85723">
            <wp:extent cx="5493866" cy="3137401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rcRect b="-22338" r="-206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93866" cy="313740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drawing>
          <wp:inline distT="0" distB="0" distL="85723" distR="85723">
            <wp:extent cx="5390296" cy="2422822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0296" cy="242282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85723" distR="85723">
            <wp:extent cx="5234734" cy="340373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34734" cy="34037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85723" distR="85723">
            <wp:extent cx="5356728" cy="3413391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56728" cy="341339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85723" distR="85723">
            <wp:extent cx="5374806" cy="3459763"/>
            <wp:effectExtent l="0" t="0" r="0" b="0"/>
            <wp:docPr id="21" name="图片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图片 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74806" cy="345976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W Chinatown Grotesque Bold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16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Droid Sans" w:eastAsia="宋体" w:cs="Times New Roman" w:hAnsi="Droid Sans"/>
      <w:color w:val="17365D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17.png"/><Relationship Id="rId9" Type="http://schemas.openxmlformats.org/officeDocument/2006/relationships/image" Target="media/22.png"/><Relationship Id="rId10" Type="http://schemas.openxmlformats.org/officeDocument/2006/relationships/styles" Target="styles.xml"/><Relationship Id="rId1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41</TotalTime>
  <Application>Yozo_Office</Application>
  <Pages>4</Pages>
  <Words>17</Words>
  <Characters>135</Characters>
  <Lines>14</Lines>
  <Paragraphs>5</Paragraphs>
  <CharactersWithSpaces>168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OOAD LAB</dc:creator>
  <cp:lastModifiedBy>vivo user</cp:lastModifiedBy>
  <cp:revision>1</cp:revision>
  <dcterms:created xsi:type="dcterms:W3CDTF">2023-10-20T03:51:00Z</dcterms:created>
  <dcterms:modified xsi:type="dcterms:W3CDTF">2023-11-25T10:34:25Z</dcterms:modified>
</cp:coreProperties>
</file>